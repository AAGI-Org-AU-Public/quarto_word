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35125" w14:textId="4CE9D75D" w:rsidR="00F95C01" w:rsidRDefault="00702A6D" w:rsidP="00D05F9E">
      <w:pPr>
        <w:pStyle w:val="Title"/>
        <w:ind w:left="-284" w:right="-336"/>
      </w:pPr>
      <w:r>
        <w:t>AAGI Analytics for the Australian Grains Industry Report</w:t>
      </w:r>
    </w:p>
    <w:p w14:paraId="1C6CC698" w14:textId="0897F825" w:rsidR="00F95C01" w:rsidRPr="00065CF7" w:rsidRDefault="00702A6D" w:rsidP="00E65B72">
      <w:pPr>
        <w:pStyle w:val="Subtitle"/>
        <w:rPr>
          <w:color w:val="262625"/>
        </w:rPr>
      </w:pPr>
      <w:r w:rsidRPr="00065CF7">
        <w:rPr>
          <w:color w:val="262625"/>
        </w:rPr>
        <w:t xml:space="preserve">GRDC Investment Project </w:t>
      </w:r>
      <w:r w:rsidR="00632977" w:rsidRPr="00065CF7">
        <w:rPr>
          <w:color w:val="262625"/>
        </w:rPr>
        <w:t>XXXXXXX-XXX</w:t>
      </w:r>
    </w:p>
    <w:p w14:paraId="140B7A02" w14:textId="3EF8FCB8" w:rsidR="00F95C01" w:rsidRPr="00065CF7" w:rsidRDefault="00C837AC">
      <w:pPr>
        <w:pStyle w:val="Author"/>
        <w:rPr>
          <w:color w:val="262625"/>
        </w:rPr>
      </w:pPr>
      <w:r w:rsidRPr="00065CF7">
        <w:rPr>
          <w:color w:val="262625"/>
        </w:rPr>
        <w:t>Author</w:t>
      </w:r>
    </w:p>
    <w:p w14:paraId="04AF183E" w14:textId="77777777" w:rsidR="00473A6B" w:rsidRPr="00065CF7" w:rsidRDefault="00473A6B" w:rsidP="00473A6B">
      <w:pPr>
        <w:pStyle w:val="Date"/>
        <w:rPr>
          <w:color w:val="262625"/>
        </w:rPr>
      </w:pPr>
      <w:r w:rsidRPr="00065CF7">
        <w:rPr>
          <w:color w:val="262625"/>
        </w:rPr>
        <w:t>Date</w:t>
      </w:r>
    </w:p>
    <w:p w14:paraId="76F08870" w14:textId="77777777" w:rsidR="00473A6B" w:rsidRPr="00473A6B" w:rsidRDefault="00473A6B" w:rsidP="00473A6B">
      <w:pPr>
        <w:pStyle w:val="BodyText"/>
      </w:pPr>
    </w:p>
    <w:p w14:paraId="67E4BC09" w14:textId="64C1AA85" w:rsidR="00F95C01" w:rsidRDefault="00473A6B" w:rsidP="001F5E01">
      <w:pPr>
        <w:pStyle w:val="AbstractTitle"/>
      </w:pPr>
      <w:r>
        <w:lastRenderedPageBreak/>
        <w:t>Abstract Title</w:t>
      </w:r>
    </w:p>
    <w:p w14:paraId="1EBAFF1C" w14:textId="77777777" w:rsidR="00473A6B" w:rsidRDefault="00473A6B" w:rsidP="00473A6B">
      <w:pPr>
        <w:pStyle w:val="Abstract"/>
      </w:pPr>
      <w:r>
        <w:t>Abstract</w:t>
      </w:r>
    </w:p>
    <w:p w14:paraId="45B3D339" w14:textId="77777777" w:rsidR="00473A6B" w:rsidRPr="00473A6B" w:rsidRDefault="00473A6B" w:rsidP="00473A6B">
      <w:pPr>
        <w:pStyle w:val="Abstract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2181170"/>
        <w:docPartObj>
          <w:docPartGallery w:val="Table of Contents"/>
          <w:docPartUnique/>
        </w:docPartObj>
      </w:sdtPr>
      <w:sdtEndPr>
        <w:rPr>
          <w:rFonts w:ascii="Proxima Nova" w:eastAsiaTheme="minorEastAsia" w:hAnsi="Proxima Nova" w:cs="Times New Roman (Body CS)"/>
          <w:b/>
          <w:bCs/>
          <w:noProof/>
          <w:sz w:val="22"/>
        </w:rPr>
      </w:sdtEndPr>
      <w:sdtContent>
        <w:p w14:paraId="2042D92A" w14:textId="22BE4F6C" w:rsidR="00AC0FAB" w:rsidRDefault="00AC0FAB" w:rsidP="00A452F3">
          <w:pPr>
            <w:pStyle w:val="TOCHeading"/>
          </w:pPr>
          <w:r w:rsidRPr="00A452F3">
            <w:t>Contents</w:t>
          </w:r>
        </w:p>
        <w:p w14:paraId="38F1BA34" w14:textId="39899206" w:rsidR="00AC0FAB" w:rsidRPr="00AC0FAB" w:rsidRDefault="00AC0FAB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99675" w:history="1">
            <w:r w:rsidRPr="00F30D7C">
              <w:rPr>
                <w:rStyle w:val="Hyperlink"/>
                <w:noProof/>
              </w:rPr>
              <w:t>Heading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129FE" w14:textId="5F071B0B" w:rsidR="00AC0FAB" w:rsidRPr="00AC0FAB" w:rsidRDefault="00344C07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kern w:val="2"/>
              <w:lang w:val="en-AU" w:eastAsia="en-AU"/>
            </w:rPr>
          </w:pPr>
          <w:hyperlink w:anchor="_Toc170899676" w:history="1">
            <w:r w:rsidR="00AC0FAB" w:rsidRPr="00F30D7C">
              <w:rPr>
                <w:rStyle w:val="Hyperlink"/>
                <w:noProof/>
              </w:rPr>
              <w:t>Heading 2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_Toc170899676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7234CB97" w14:textId="1B156825" w:rsidR="00AC0FAB" w:rsidRDefault="00344C0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70899677" w:history="1">
            <w:r w:rsidR="00AC0FAB" w:rsidRPr="00F30D7C">
              <w:rPr>
                <w:rStyle w:val="Hyperlink"/>
                <w:noProof/>
              </w:rPr>
              <w:t>Heading 3</w:t>
            </w:r>
            <w:r w:rsidR="00AC0FAB">
              <w:rPr>
                <w:noProof/>
                <w:webHidden/>
              </w:rPr>
              <w:tab/>
            </w:r>
            <w:r w:rsidR="00AC0FAB">
              <w:rPr>
                <w:noProof/>
                <w:webHidden/>
              </w:rPr>
              <w:fldChar w:fldCharType="begin"/>
            </w:r>
            <w:r w:rsidR="00AC0FAB">
              <w:rPr>
                <w:noProof/>
                <w:webHidden/>
              </w:rPr>
              <w:instrText xml:space="preserve"> PAGEREF _Toc170899677 \h </w:instrText>
            </w:r>
            <w:r w:rsidR="00AC0FAB">
              <w:rPr>
                <w:noProof/>
                <w:webHidden/>
              </w:rPr>
            </w:r>
            <w:r w:rsidR="00AC0FAB">
              <w:rPr>
                <w:noProof/>
                <w:webHidden/>
              </w:rPr>
              <w:fldChar w:fldCharType="separate"/>
            </w:r>
            <w:r w:rsidR="00DA35AA">
              <w:rPr>
                <w:noProof/>
                <w:webHidden/>
              </w:rPr>
              <w:t>2</w:t>
            </w:r>
            <w:r w:rsidR="00AC0FAB">
              <w:rPr>
                <w:noProof/>
                <w:webHidden/>
              </w:rPr>
              <w:fldChar w:fldCharType="end"/>
            </w:r>
          </w:hyperlink>
        </w:p>
        <w:p w14:paraId="3F91E664" w14:textId="581B19EC" w:rsidR="00AC0FAB" w:rsidRDefault="00AC0FAB">
          <w:r>
            <w:rPr>
              <w:b/>
              <w:bCs/>
              <w:noProof/>
            </w:rPr>
            <w:fldChar w:fldCharType="end"/>
          </w:r>
        </w:p>
      </w:sdtContent>
    </w:sdt>
    <w:p w14:paraId="3AD0C57C" w14:textId="77777777" w:rsidR="00AC0FAB" w:rsidRPr="00AC0FAB" w:rsidRDefault="00AC0FAB" w:rsidP="00AC0FAB">
      <w:pPr>
        <w:pStyle w:val="BodyText"/>
      </w:pPr>
    </w:p>
    <w:p w14:paraId="40C3B5EB" w14:textId="28C55039" w:rsidR="00F95C01" w:rsidRDefault="00C837AC">
      <w:pPr>
        <w:pStyle w:val="Heading1"/>
      </w:pPr>
      <w:bookmarkStart w:id="0" w:name="_Toc170899675"/>
      <w:bookmarkStart w:id="1" w:name="heading-1"/>
      <w:r>
        <w:t>Heading 1</w:t>
      </w:r>
      <w:bookmarkEnd w:id="0"/>
      <w:r>
        <w:t xml:space="preserve"> </w:t>
      </w:r>
      <w:bookmarkEnd w:id="1"/>
    </w:p>
    <w:p w14:paraId="2F26BC42" w14:textId="34A366FC" w:rsidR="00F95C01" w:rsidRDefault="00C837AC">
      <w:pPr>
        <w:pStyle w:val="Heading2"/>
      </w:pPr>
      <w:bookmarkStart w:id="2" w:name="heading-2"/>
      <w:bookmarkStart w:id="3" w:name="_Toc170899676"/>
      <w:r>
        <w:t>Heading 2</w:t>
      </w:r>
      <w:bookmarkEnd w:id="2"/>
      <w:bookmarkEnd w:id="3"/>
    </w:p>
    <w:p w14:paraId="7C10F92E" w14:textId="7BB2A7F0" w:rsidR="00F95C01" w:rsidRPr="00065CF7" w:rsidRDefault="00C837AC">
      <w:pPr>
        <w:pStyle w:val="Heading3"/>
        <w:rPr>
          <w:color w:val="262625"/>
        </w:rPr>
      </w:pPr>
      <w:bookmarkStart w:id="4" w:name="_Toc170899677"/>
      <w:bookmarkStart w:id="5" w:name="heading-3"/>
      <w:r w:rsidRPr="00065CF7">
        <w:rPr>
          <w:color w:val="262625"/>
        </w:rPr>
        <w:t>Heading 3</w:t>
      </w:r>
      <w:bookmarkEnd w:id="4"/>
      <w:r w:rsidRPr="00065CF7">
        <w:rPr>
          <w:color w:val="262625"/>
        </w:rPr>
        <w:t xml:space="preserve"> </w:t>
      </w:r>
      <w:bookmarkEnd w:id="5"/>
    </w:p>
    <w:p w14:paraId="3234454F" w14:textId="0FE18C97" w:rsidR="00F95C01" w:rsidRPr="00065CF7" w:rsidRDefault="00C837AC">
      <w:pPr>
        <w:pStyle w:val="Heading4"/>
        <w:rPr>
          <w:color w:val="262625"/>
        </w:rPr>
      </w:pPr>
      <w:bookmarkStart w:id="6" w:name="heading-4"/>
      <w:r w:rsidRPr="00065CF7">
        <w:rPr>
          <w:color w:val="262625"/>
        </w:rPr>
        <w:t xml:space="preserve">Heading 4 </w:t>
      </w:r>
      <w:bookmarkEnd w:id="6"/>
    </w:p>
    <w:p w14:paraId="1A53BB3F" w14:textId="5ADB2DA2" w:rsidR="00F95C01" w:rsidRPr="00065CF7" w:rsidRDefault="00C837AC">
      <w:pPr>
        <w:pStyle w:val="Heading5"/>
        <w:rPr>
          <w:color w:val="262625"/>
        </w:rPr>
      </w:pPr>
      <w:bookmarkStart w:id="7" w:name="heading-5"/>
      <w:r w:rsidRPr="00065CF7">
        <w:rPr>
          <w:color w:val="262625"/>
        </w:rPr>
        <w:t>Heading 5</w:t>
      </w:r>
      <w:bookmarkEnd w:id="7"/>
    </w:p>
    <w:p w14:paraId="194327AC" w14:textId="25728335" w:rsidR="00F95C01" w:rsidRPr="00065CF7" w:rsidRDefault="00C837AC">
      <w:pPr>
        <w:pStyle w:val="Heading6"/>
        <w:rPr>
          <w:color w:val="262625"/>
        </w:rPr>
      </w:pPr>
      <w:bookmarkStart w:id="8" w:name="heading-6"/>
      <w:r w:rsidRPr="00065CF7">
        <w:rPr>
          <w:color w:val="262625"/>
        </w:rPr>
        <w:t xml:space="preserve">Heading 6 </w:t>
      </w:r>
      <w:bookmarkEnd w:id="8"/>
    </w:p>
    <w:p w14:paraId="4055A569" w14:textId="35205C8D" w:rsidR="00F95C01" w:rsidRPr="00065CF7" w:rsidRDefault="00C837AC">
      <w:pPr>
        <w:pStyle w:val="Heading7"/>
        <w:rPr>
          <w:color w:val="262625"/>
        </w:rPr>
      </w:pPr>
      <w:bookmarkStart w:id="9" w:name="heading-7"/>
      <w:r w:rsidRPr="00065CF7">
        <w:rPr>
          <w:color w:val="262625"/>
        </w:rPr>
        <w:t xml:space="preserve">Heading 7 </w:t>
      </w:r>
      <w:bookmarkEnd w:id="9"/>
    </w:p>
    <w:p w14:paraId="30B78244" w14:textId="358B4DF6" w:rsidR="00F95C01" w:rsidRPr="00065CF7" w:rsidRDefault="00C837AC">
      <w:pPr>
        <w:pStyle w:val="Heading8"/>
        <w:rPr>
          <w:color w:val="262625"/>
        </w:rPr>
      </w:pPr>
      <w:bookmarkStart w:id="10" w:name="heading-8"/>
      <w:r w:rsidRPr="00065CF7">
        <w:rPr>
          <w:color w:val="262625"/>
        </w:rPr>
        <w:t xml:space="preserve">Heading 8 </w:t>
      </w:r>
      <w:bookmarkEnd w:id="10"/>
    </w:p>
    <w:p w14:paraId="0B0D2B5F" w14:textId="3C3AADCF" w:rsidR="00F95C01" w:rsidRPr="00065CF7" w:rsidRDefault="00C837AC">
      <w:pPr>
        <w:pStyle w:val="Heading9"/>
        <w:rPr>
          <w:color w:val="262625"/>
        </w:rPr>
      </w:pPr>
      <w:bookmarkStart w:id="11" w:name="heading-9"/>
      <w:r w:rsidRPr="00065CF7">
        <w:rPr>
          <w:color w:val="262625"/>
        </w:rPr>
        <w:t xml:space="preserve">Heading 9 </w:t>
      </w:r>
      <w:bookmarkEnd w:id="11"/>
    </w:p>
    <w:p w14:paraId="134585A0" w14:textId="77777777" w:rsidR="00F95C01" w:rsidRPr="00065CF7" w:rsidRDefault="00C837AC">
      <w:pPr>
        <w:pStyle w:val="FirstParagraph"/>
        <w:rPr>
          <w:color w:val="262625"/>
        </w:rPr>
      </w:pPr>
      <w:r w:rsidRPr="00065CF7">
        <w:rPr>
          <w:color w:val="262625"/>
        </w:rPr>
        <w:t xml:space="preserve"> First Paragraph. </w:t>
      </w:r>
    </w:p>
    <w:p w14:paraId="6D2401BF" w14:textId="77777777" w:rsidR="00F95C01" w:rsidRPr="00065CF7" w:rsidRDefault="00C837AC">
      <w:pPr>
        <w:pStyle w:val="BodyText"/>
        <w:rPr>
          <w:color w:val="262625"/>
        </w:rPr>
      </w:pPr>
      <w:r w:rsidRPr="00065CF7">
        <w:rPr>
          <w:color w:val="262625"/>
        </w:rPr>
        <w:t xml:space="preserve"> Body Text. Body Text Char.    </w:t>
      </w:r>
      <w:r w:rsidRPr="00065CF7">
        <w:rPr>
          <w:rStyle w:val="VerbatimChar"/>
          <w:color w:val="262625"/>
        </w:rPr>
        <w:t xml:space="preserve"> Verbatim </w:t>
      </w:r>
      <w:proofErr w:type="gramStart"/>
      <w:r w:rsidRPr="00065CF7">
        <w:rPr>
          <w:rStyle w:val="VerbatimChar"/>
          <w:color w:val="262625"/>
        </w:rPr>
        <w:t xml:space="preserve">Char </w:t>
      </w:r>
      <w:r w:rsidRPr="00065CF7">
        <w:rPr>
          <w:color w:val="262625"/>
        </w:rPr>
        <w:t xml:space="preserve"> .</w:t>
      </w:r>
      <w:proofErr w:type="gramEnd"/>
      <w:r w:rsidRPr="00065CF7">
        <w:rPr>
          <w:color w:val="262625"/>
        </w:rPr>
        <w:t xml:space="preserve">    </w:t>
      </w:r>
      <w:hyperlink r:id="rId11">
        <w:r w:rsidRPr="00065CF7">
          <w:rPr>
            <w:rStyle w:val="Hyperlink"/>
            <w:color w:val="262625"/>
          </w:rPr>
          <w:t xml:space="preserve"> Hyperlink </w:t>
        </w:r>
      </w:hyperlink>
      <w:r w:rsidRPr="00065CF7">
        <w:rPr>
          <w:color w:val="262625"/>
        </w:rPr>
        <w:t xml:space="preserve"> .     Footnote. </w:t>
      </w:r>
      <w:r w:rsidRPr="00065CF7">
        <w:rPr>
          <w:rStyle w:val="FootnoteReference"/>
          <w:color w:val="262625"/>
        </w:rPr>
        <w:footnoteReference w:id="1"/>
      </w:r>
    </w:p>
    <w:p w14:paraId="1963E630" w14:textId="2D63BBEC" w:rsidR="00F95C01" w:rsidRPr="00065CF7" w:rsidRDefault="00C837AC">
      <w:pPr>
        <w:pStyle w:val="BlockText"/>
        <w:rPr>
          <w:color w:val="262625"/>
        </w:rPr>
      </w:pPr>
      <w:r w:rsidRPr="00065CF7">
        <w:rPr>
          <w:color w:val="262625"/>
        </w:rPr>
        <w:t xml:space="preserve"> Block Text. </w:t>
      </w:r>
      <w:r w:rsidR="004335CD" w:rsidRPr="00065CF7">
        <w:rPr>
          <w:color w:val="262625"/>
        </w:rPr>
        <w:t>nor</w:t>
      </w:r>
    </w:p>
    <w:p w14:paraId="28828533" w14:textId="77777777" w:rsidR="00F95C01" w:rsidRPr="00065CF7" w:rsidRDefault="00C837AC">
      <w:pPr>
        <w:pStyle w:val="TableCaption"/>
        <w:rPr>
          <w:color w:val="262625"/>
        </w:rPr>
      </w:pPr>
      <w:r w:rsidRPr="00065CF7">
        <w:rPr>
          <w:color w:val="262625"/>
        </w:rP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814"/>
        <w:gridCol w:w="814"/>
      </w:tblGrid>
      <w:tr w:rsidR="00065CF7" w:rsidRPr="00065CF7" w14:paraId="5E1ABBA5" w14:textId="77777777" w:rsidTr="00F95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23CAD20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  <w:tc>
          <w:tcPr>
            <w:tcW w:w="0" w:type="auto"/>
          </w:tcPr>
          <w:p w14:paraId="5CCA75EC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Table </w:t>
            </w:r>
          </w:p>
        </w:tc>
      </w:tr>
      <w:tr w:rsidR="00065CF7" w:rsidRPr="00065CF7" w14:paraId="194786CA" w14:textId="77777777">
        <w:tc>
          <w:tcPr>
            <w:tcW w:w="0" w:type="auto"/>
          </w:tcPr>
          <w:p w14:paraId="429D8BC6" w14:textId="77777777" w:rsidR="00F95C01" w:rsidRPr="00065CF7" w:rsidRDefault="00C837AC">
            <w:pPr>
              <w:pStyle w:val="Compact"/>
              <w:rPr>
                <w:color w:val="262625"/>
              </w:rPr>
            </w:pPr>
            <w:r w:rsidRPr="00065CF7">
              <w:rPr>
                <w:color w:val="262625"/>
              </w:rPr>
              <w:t xml:space="preserve"> 1 </w:t>
            </w:r>
          </w:p>
        </w:tc>
        <w:tc>
          <w:tcPr>
            <w:tcW w:w="0" w:type="auto"/>
          </w:tcPr>
          <w:p w14:paraId="3107F4CF" w14:textId="77777777" w:rsidR="00F95C01" w:rsidRPr="00065CF7" w:rsidRDefault="00C837AC" w:rsidP="00AD2A63">
            <w:pPr>
              <w:rPr>
                <w:color w:val="262625"/>
              </w:rPr>
            </w:pPr>
            <w:r w:rsidRPr="00065CF7">
              <w:rPr>
                <w:color w:val="262625"/>
              </w:rPr>
              <w:t xml:space="preserve"> 2 </w:t>
            </w:r>
          </w:p>
        </w:tc>
      </w:tr>
    </w:tbl>
    <w:p w14:paraId="680AA1D6" w14:textId="77777777" w:rsidR="00F95C01" w:rsidRPr="00065CF7" w:rsidRDefault="00C837AC">
      <w:pPr>
        <w:pStyle w:val="ImageCaption"/>
        <w:rPr>
          <w:color w:val="262625"/>
        </w:rPr>
      </w:pPr>
      <w:r w:rsidRPr="00065CF7">
        <w:rPr>
          <w:color w:val="262625"/>
        </w:rPr>
        <w:t xml:space="preserve"> Image Caption </w:t>
      </w:r>
    </w:p>
    <w:p w14:paraId="7AEF8041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511844EF" w14:textId="77777777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 </w:t>
      </w:r>
    </w:p>
    <w:p w14:paraId="2B196050" w14:textId="77777777" w:rsidR="00F95C01" w:rsidRPr="00065CF7" w:rsidRDefault="00C837AC">
      <w:pPr>
        <w:pStyle w:val="DefinitionTerm"/>
        <w:rPr>
          <w:color w:val="262625"/>
        </w:rPr>
      </w:pPr>
      <w:r w:rsidRPr="00065CF7">
        <w:rPr>
          <w:color w:val="262625"/>
        </w:rPr>
        <w:t xml:space="preserve"> DefinitionTerm </w:t>
      </w:r>
    </w:p>
    <w:p w14:paraId="0790AE97" w14:textId="3472CE3E" w:rsidR="00F95C01" w:rsidRPr="00065CF7" w:rsidRDefault="00C837AC">
      <w:pPr>
        <w:pStyle w:val="Definition"/>
        <w:rPr>
          <w:color w:val="262625"/>
        </w:rPr>
      </w:pPr>
      <w:r w:rsidRPr="00065CF7">
        <w:rPr>
          <w:color w:val="262625"/>
        </w:rPr>
        <w:t xml:space="preserve"> Definition</w:t>
      </w:r>
    </w:p>
    <w:p w14:paraId="5A171D3A" w14:textId="77777777" w:rsidR="006A5B1C" w:rsidRDefault="006A5B1C">
      <w:pPr>
        <w:pStyle w:val="Definition"/>
      </w:pPr>
    </w:p>
    <w:sectPr w:rsidR="006A5B1C" w:rsidSect="00344C07"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40" w:right="1080" w:bottom="1440" w:left="1080" w:header="567" w:footer="113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ED2D" w14:textId="77777777" w:rsidR="00936357" w:rsidRDefault="00936357">
      <w:pPr>
        <w:spacing w:after="0"/>
      </w:pPr>
      <w:r>
        <w:separator/>
      </w:r>
    </w:p>
  </w:endnote>
  <w:endnote w:type="continuationSeparator" w:id="0">
    <w:p w14:paraId="753AFD3A" w14:textId="77777777" w:rsidR="00936357" w:rsidRDefault="0093635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Proxima Nova Rg">
    <w:panose1 w:val="02000506030000020004"/>
    <w:charset w:val="00"/>
    <w:family w:val="auto"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22722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2BB0B49" w14:textId="77777777" w:rsidR="0039646A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w:drawing>
            <wp:inline distT="0" distB="0" distL="0" distR="0" wp14:anchorId="72112E7C" wp14:editId="48CE5FDF">
              <wp:extent cx="5731200" cy="883897"/>
              <wp:effectExtent l="0" t="0" r="0" b="0"/>
              <wp:docPr id="1671490462" name="Picture 3" descr="A close-up of a logo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30090761" name="Picture 3" descr="A close-up of a logo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88389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1EB3E3B3" w14:textId="3040D869" w:rsidR="00473A6B" w:rsidRDefault="00473A6B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610A45">
          <w:rPr>
            <w:rFonts w:cs="Arial"/>
          </w:rPr>
          <w:fldChar w:fldCharType="begin"/>
        </w:r>
        <w:r w:rsidRPr="00610A45">
          <w:rPr>
            <w:rFonts w:cs="Arial"/>
          </w:rPr>
          <w:instrText xml:space="preserve"> PAGE   \* MERGEFORMAT </w:instrText>
        </w:r>
        <w:r w:rsidRPr="00610A45">
          <w:rPr>
            <w:rFonts w:cs="Arial"/>
          </w:rPr>
          <w:fldChar w:fldCharType="separate"/>
        </w:r>
        <w:r w:rsidRPr="00610A45">
          <w:rPr>
            <w:rFonts w:cs="Arial"/>
            <w:noProof/>
          </w:rPr>
          <w:t>2</w:t>
        </w:r>
        <w:r w:rsidRPr="00610A45">
          <w:rPr>
            <w:rFonts w:cs="Arial"/>
            <w:noProof/>
          </w:rPr>
          <w:fldChar w:fldCharType="end"/>
        </w:r>
        <w:r w:rsidRPr="00610A45">
          <w:rPr>
            <w:rFonts w:cs="Arial"/>
          </w:rPr>
          <w:t xml:space="preserve"> | </w:t>
        </w:r>
        <w:r w:rsidRPr="00610A45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C23B952">
          <wp:extent cx="5928986" cy="914400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03518" cy="925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69457" w14:textId="77777777" w:rsidR="00936357" w:rsidRDefault="00936357">
      <w:r>
        <w:separator/>
      </w:r>
    </w:p>
  </w:footnote>
  <w:footnote w:type="continuationSeparator" w:id="0">
    <w:p w14:paraId="5721D46A" w14:textId="77777777" w:rsidR="00936357" w:rsidRDefault="00936357">
      <w:r>
        <w:continuationSeparator/>
      </w:r>
    </w:p>
  </w:footnote>
  <w:footnote w:id="1">
    <w:p w14:paraId="3C15F585" w14:textId="77777777" w:rsidR="00F95C01" w:rsidRDefault="00C837A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ECDB2" w14:textId="5A630A87" w:rsidR="00B24FDB" w:rsidRDefault="003B0CCE" w:rsidP="00B24FDB">
    <w:pPr>
      <w:pStyle w:val="Header"/>
      <w:jc w:val="right"/>
    </w:pPr>
    <w:r>
      <w:rPr>
        <w:noProof/>
      </w:rPr>
      <w:ptab w:relativeTo="margin" w:alignment="right" w:leader="none"/>
    </w:r>
    <w:r w:rsidR="00B24FDB">
      <w:rPr>
        <w:noProof/>
      </w:rPr>
      <w:drawing>
        <wp:inline distT="0" distB="0" distL="0" distR="0" wp14:anchorId="4A554C3E" wp14:editId="455AD112">
          <wp:extent cx="1733384" cy="908145"/>
          <wp:effectExtent l="0" t="0" r="0" b="0"/>
          <wp:docPr id="208410301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763464" cy="92390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95D0F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580174">
    <w:abstractNumId w:val="0"/>
  </w:num>
  <w:num w:numId="2" w16cid:durableId="136266283">
    <w:abstractNumId w:val="1"/>
  </w:num>
  <w:num w:numId="3" w16cid:durableId="692073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C7803"/>
    <w:rsid w:val="0014268D"/>
    <w:rsid w:val="00150FC2"/>
    <w:rsid w:val="00154C9A"/>
    <w:rsid w:val="001879D0"/>
    <w:rsid w:val="001B5D8D"/>
    <w:rsid w:val="001F5E01"/>
    <w:rsid w:val="002D66C0"/>
    <w:rsid w:val="002E7393"/>
    <w:rsid w:val="00303EED"/>
    <w:rsid w:val="00310154"/>
    <w:rsid w:val="003207C2"/>
    <w:rsid w:val="00344C07"/>
    <w:rsid w:val="003862E8"/>
    <w:rsid w:val="0039646A"/>
    <w:rsid w:val="00396A66"/>
    <w:rsid w:val="003A41BF"/>
    <w:rsid w:val="003B0CCE"/>
    <w:rsid w:val="003B4994"/>
    <w:rsid w:val="003B72A9"/>
    <w:rsid w:val="003B7790"/>
    <w:rsid w:val="003C4134"/>
    <w:rsid w:val="003D7CF7"/>
    <w:rsid w:val="004308E9"/>
    <w:rsid w:val="004335CD"/>
    <w:rsid w:val="00455896"/>
    <w:rsid w:val="004649C6"/>
    <w:rsid w:val="0046684E"/>
    <w:rsid w:val="00473A6B"/>
    <w:rsid w:val="005005ED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6536"/>
    <w:rsid w:val="006A5B1C"/>
    <w:rsid w:val="006C0684"/>
    <w:rsid w:val="006C2780"/>
    <w:rsid w:val="006D215F"/>
    <w:rsid w:val="00702104"/>
    <w:rsid w:val="00702A6D"/>
    <w:rsid w:val="00735F57"/>
    <w:rsid w:val="0074789E"/>
    <w:rsid w:val="00747BAA"/>
    <w:rsid w:val="0079407A"/>
    <w:rsid w:val="007C7F26"/>
    <w:rsid w:val="007D04D4"/>
    <w:rsid w:val="007D1C9D"/>
    <w:rsid w:val="007D25B2"/>
    <w:rsid w:val="00824A9C"/>
    <w:rsid w:val="0085437F"/>
    <w:rsid w:val="008B634F"/>
    <w:rsid w:val="008E017E"/>
    <w:rsid w:val="008E1E86"/>
    <w:rsid w:val="009159AC"/>
    <w:rsid w:val="009268EC"/>
    <w:rsid w:val="00936357"/>
    <w:rsid w:val="009641F3"/>
    <w:rsid w:val="00981F6A"/>
    <w:rsid w:val="00984E37"/>
    <w:rsid w:val="009A4661"/>
    <w:rsid w:val="009C0C94"/>
    <w:rsid w:val="009D4907"/>
    <w:rsid w:val="009D5A7A"/>
    <w:rsid w:val="00A452F3"/>
    <w:rsid w:val="00AA3134"/>
    <w:rsid w:val="00AB447B"/>
    <w:rsid w:val="00AC0FAB"/>
    <w:rsid w:val="00AD2A63"/>
    <w:rsid w:val="00AE305E"/>
    <w:rsid w:val="00AF52BD"/>
    <w:rsid w:val="00B2086F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9793C"/>
    <w:rsid w:val="00DA35AA"/>
    <w:rsid w:val="00DA4BF0"/>
    <w:rsid w:val="00DB1D87"/>
    <w:rsid w:val="00DD6A1B"/>
    <w:rsid w:val="00DE6D0C"/>
    <w:rsid w:val="00E46FCE"/>
    <w:rsid w:val="00E55A7F"/>
    <w:rsid w:val="00E65B72"/>
    <w:rsid w:val="00E812BB"/>
    <w:rsid w:val="00E8720F"/>
    <w:rsid w:val="00F32036"/>
    <w:rsid w:val="00F74882"/>
    <w:rsid w:val="00F767E9"/>
    <w:rsid w:val="00F95C01"/>
    <w:rsid w:val="00FA207F"/>
    <w:rsid w:val="00FA532D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D57DC"/>
  <w15:docId w15:val="{5289308A-269F-054D-93E4-408E825A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2A63"/>
    <w:rPr>
      <w:rFonts w:ascii="Proxima Nova" w:eastAsiaTheme="minorEastAsia" w:hAnsi="Proxima Nova" w:cs="Times New Roman (Body CS)"/>
      <w:kern w:val="21"/>
      <w:sz w:val="22"/>
    </w:rPr>
  </w:style>
  <w:style w:type="paragraph" w:styleId="Heading1">
    <w:name w:val="heading 1"/>
    <w:basedOn w:val="Normal"/>
    <w:next w:val="BodyText"/>
    <w:uiPriority w:val="9"/>
    <w:qFormat/>
    <w:rsid w:val="00A452F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808C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065CF7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262625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067A4F"/>
    <w:pPr>
      <w:keepNext/>
      <w:keepLines/>
      <w:spacing w:before="200" w:after="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B93AFF"/>
    <w:pPr>
      <w:keepNext/>
      <w:keepLines/>
      <w:spacing w:before="200" w:after="0"/>
      <w:outlineLvl w:val="8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E7393"/>
    <w:pPr>
      <w:spacing w:before="180" w:after="180"/>
    </w:pPr>
    <w:rPr>
      <w:rFonts w:ascii="Proxima Nova Rg" w:hAnsi="Proxima Nova Rg"/>
    </w:rPr>
  </w:style>
  <w:style w:type="paragraph" w:customStyle="1" w:styleId="FirstParagraph">
    <w:name w:val="First Paragraph"/>
    <w:basedOn w:val="BodyText"/>
    <w:next w:val="BodyText"/>
    <w:qFormat/>
    <w:rsid w:val="002E739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B4D5F"/>
    <w:pPr>
      <w:keepNext/>
      <w:keepLines/>
      <w:spacing w:before="2400" w:after="240"/>
    </w:pPr>
    <w:rPr>
      <w:rFonts w:ascii="Proxima Nova Rg" w:eastAsiaTheme="majorEastAsia" w:hAnsi="Proxima Nova Rg" w:cstheme="majorBidi"/>
      <w:b/>
      <w:bCs/>
      <w:color w:val="00808C"/>
      <w:sz w:val="48"/>
      <w:szCs w:val="36"/>
    </w:rPr>
  </w:style>
  <w:style w:type="paragraph" w:styleId="Subtitle">
    <w:name w:val="Subtitle"/>
    <w:basedOn w:val="Title"/>
    <w:next w:val="BodyText"/>
    <w:qFormat/>
    <w:rsid w:val="00F767E9"/>
    <w:pPr>
      <w:spacing w:before="240" w:line="360" w:lineRule="auto"/>
    </w:pPr>
    <w:rPr>
      <w:b w:val="0"/>
      <w:color w:val="000000" w:themeColor="text1"/>
      <w:sz w:val="32"/>
      <w:szCs w:val="30"/>
    </w:rPr>
  </w:style>
  <w:style w:type="paragraph" w:customStyle="1" w:styleId="Author">
    <w:name w:val="Author"/>
    <w:next w:val="BodyText"/>
    <w:qFormat/>
    <w:rsid w:val="00BB4D5F"/>
    <w:pPr>
      <w:keepNext/>
      <w:keepLines/>
    </w:pPr>
    <w:rPr>
      <w:rFonts w:ascii="Proxima Nova Rg" w:hAnsi="Proxima Nova Rg"/>
    </w:rPr>
  </w:style>
  <w:style w:type="paragraph" w:styleId="Date">
    <w:name w:val="Date"/>
    <w:next w:val="BodyText"/>
    <w:link w:val="DateChar"/>
    <w:qFormat/>
    <w:rsid w:val="00BB4D5F"/>
    <w:pPr>
      <w:keepNext/>
      <w:keepLines/>
    </w:pPr>
    <w:rPr>
      <w:rFonts w:ascii="Proxima Nova Rg" w:hAnsi="Proxima Nova Rg"/>
      <w:i/>
    </w:rPr>
  </w:style>
  <w:style w:type="paragraph" w:customStyle="1" w:styleId="AbstractTitle">
    <w:name w:val="Abstract Title"/>
    <w:basedOn w:val="Normal"/>
    <w:next w:val="Abstract"/>
    <w:qFormat/>
    <w:rsid w:val="00A452F3"/>
    <w:pPr>
      <w:keepNext/>
      <w:keepLines/>
      <w:pageBreakBefore/>
      <w:spacing w:before="300" w:after="0"/>
      <w:jc w:val="center"/>
    </w:pPr>
    <w:rPr>
      <w:rFonts w:ascii="Proxima Nova Rg" w:hAnsi="Proxima Nova Rg"/>
      <w:b/>
      <w:color w:val="00808C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A452F3"/>
    <w:pPr>
      <w:keepNext/>
      <w:keepLines/>
      <w:spacing w:before="100" w:after="300"/>
      <w:jc w:val="both"/>
    </w:pPr>
    <w:rPr>
      <w:rFonts w:ascii="Proxima Nova Rg" w:hAnsi="Proxima Nova Rg"/>
      <w:sz w:val="20"/>
      <w:szCs w:val="20"/>
    </w:rPr>
  </w:style>
  <w:style w:type="paragraph" w:styleId="Bibliography">
    <w:name w:val="Bibliography"/>
    <w:basedOn w:val="Normal"/>
    <w:qFormat/>
    <w:rsid w:val="006A5B1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E7393"/>
    <w:rPr>
      <w:rFonts w:ascii="Proxima Nova Rg" w:hAnsi="Proxima Nova Rg"/>
    </w:rPr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9A4661"/>
    <w:rPr>
      <w:rFonts w:ascii="Arial" w:hAnsi="Arial"/>
      <w:sz w:val="20"/>
      <w:szCs w:val="20"/>
      <w:lang w:val="en-AU" w:eastAsia="en-AU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color w:val="000000" w:themeColor="text1"/>
      </w:rPr>
      <w:tblPr/>
      <w:tcPr>
        <w:shd w:val="clear" w:color="auto" w:fill="FFFFFF" w:themeFill="background1"/>
      </w:tcPr>
    </w:tblStylePr>
  </w:style>
  <w:style w:type="paragraph" w:customStyle="1" w:styleId="DefinitionTerm">
    <w:name w:val="Definition Term"/>
    <w:basedOn w:val="Normal"/>
    <w:next w:val="Definition"/>
    <w:rsid w:val="002E7393"/>
    <w:pPr>
      <w:keepNext/>
      <w:keepLines/>
      <w:spacing w:after="0"/>
    </w:pPr>
    <w:rPr>
      <w:rFonts w:ascii="Proxima Nova Rg" w:hAnsi="Proxima Nova Rg"/>
      <w:b/>
    </w:rPr>
  </w:style>
  <w:style w:type="paragraph" w:customStyle="1" w:styleId="Definition">
    <w:name w:val="Definition"/>
    <w:basedOn w:val="Normal"/>
    <w:rsid w:val="002E7393"/>
    <w:rPr>
      <w:rFonts w:ascii="Proxima Nova Rg" w:hAnsi="Proxima Nova Rg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7393"/>
    <w:pPr>
      <w:keepNext/>
    </w:pPr>
    <w:rPr>
      <w:rFonts w:ascii="Proxima Nova Rg" w:hAnsi="Proxima Nova Rg"/>
    </w:rPr>
  </w:style>
  <w:style w:type="paragraph" w:customStyle="1" w:styleId="ImageCaption">
    <w:name w:val="Image Caption"/>
    <w:basedOn w:val="Caption"/>
    <w:rsid w:val="002E7393"/>
    <w:rPr>
      <w:rFonts w:ascii="Proxima Nova Rg" w:hAnsi="Proxima Nova Rg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E7393"/>
    <w:rPr>
      <w:rFonts w:ascii="Proxima Nova Rg" w:hAnsi="Proxima Nova Rg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A452F3"/>
    <w:pPr>
      <w:pageBreakBefore/>
      <w:spacing w:before="240" w:line="259" w:lineRule="auto"/>
      <w:outlineLvl w:val="9"/>
    </w:pPr>
    <w:rPr>
      <w:rFonts w:ascii="Proxima Nova Rg" w:hAnsi="Proxima Nova Rg"/>
      <w:b w:val="0"/>
      <w:bCs w:val="0"/>
    </w:rPr>
  </w:style>
  <w:style w:type="character" w:customStyle="1" w:styleId="DateChar">
    <w:name w:val="Date Char"/>
    <w:basedOn w:val="DefaultParagraphFont"/>
    <w:link w:val="Date"/>
    <w:rsid w:val="00BB4D5F"/>
    <w:rPr>
      <w:rFonts w:ascii="Proxima Nova Rg" w:hAnsi="Proxima Nova Rg"/>
      <w:i/>
    </w:rPr>
  </w:style>
  <w:style w:type="paragraph" w:styleId="TOAHeading">
    <w:name w:val="toa heading"/>
    <w:basedOn w:val="Normal"/>
    <w:next w:val="Normal"/>
    <w:rsid w:val="00735F57"/>
    <w:pPr>
      <w:spacing w:before="120"/>
    </w:pPr>
    <w:rPr>
      <w:rFonts w:eastAsiaTheme="majorEastAsia" w:cstheme="majorBidi"/>
      <w:b/>
      <w:bCs/>
      <w:color w:val="00808C"/>
    </w:rPr>
  </w:style>
  <w:style w:type="paragraph" w:styleId="TOC1">
    <w:name w:val="toc 1"/>
    <w:basedOn w:val="Normal"/>
    <w:next w:val="Normal"/>
    <w:autoRedefine/>
    <w:uiPriority w:val="39"/>
    <w:rsid w:val="00735F5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type="paragraph" w:styleId="MessageHeader">
    <w:name w:val="Message Header"/>
    <w:basedOn w:val="Normal"/>
    <w:link w:val="MessageHeaderChar"/>
    <w:rsid w:val="006A5B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rsid w:val="006A5B1C"/>
    <w:rPr>
      <w:rFonts w:ascii="Arial" w:eastAsiaTheme="majorEastAsia" w:hAnsi="Arial" w:cstheme="majorBidi"/>
      <w:shd w:val="pct20" w:color="auto" w:fill="auto"/>
    </w:rPr>
  </w:style>
  <w:style w:type="paragraph" w:styleId="Header">
    <w:name w:val="header"/>
    <w:basedOn w:val="Normal"/>
    <w:link w:val="HeaderChar"/>
    <w:rsid w:val="00DD6A1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D6A1B"/>
  </w:style>
  <w:style w:type="paragraph" w:styleId="Footer">
    <w:name w:val="footer"/>
    <w:basedOn w:val="Normal"/>
    <w:link w:val="FooterChar"/>
    <w:uiPriority w:val="99"/>
    <w:rsid w:val="002E7393"/>
    <w:pPr>
      <w:tabs>
        <w:tab w:val="center" w:pos="4513"/>
        <w:tab w:val="right" w:pos="9026"/>
      </w:tabs>
      <w:spacing w:after="0"/>
    </w:pPr>
    <w:rPr>
      <w:rFonts w:ascii="Proxima Nova Rg" w:hAnsi="Proxima Nova Rg"/>
    </w:rPr>
  </w:style>
  <w:style w:type="character" w:customStyle="1" w:styleId="FooterCha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type="paragraph" w:styleId="TOC3">
    <w:name w:val="toc 3"/>
    <w:basedOn w:val="Normal"/>
    <w:next w:val="Normal"/>
    <w:autoRedefine/>
    <w:uiPriority w:val="39"/>
    <w:rsid w:val="00AC0FA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example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a5e2f2-cbc9-444d-acb1-da3840c97b19" xsi:nil="true"/>
    <lcf76f155ced4ddcb4097134ff3c332f xmlns="17fa7942-0d9f-40ad-9093-ce71332f67f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37AAF0DD5F4448A506F792B732F161" ma:contentTypeVersion="15" ma:contentTypeDescription="Create a new document." ma:contentTypeScope="" ma:versionID="4f9eece326cb8525d683a1ea9e6b2db6">
  <xsd:schema xmlns:xsd="http://www.w3.org/2001/XMLSchema" xmlns:xs="http://www.w3.org/2001/XMLSchema" xmlns:p="http://schemas.microsoft.com/office/2006/metadata/properties" xmlns:ns2="17fa7942-0d9f-40ad-9093-ce71332f67f5" xmlns:ns3="c0a5e2f2-cbc9-444d-acb1-da3840c97b19" targetNamespace="http://schemas.microsoft.com/office/2006/metadata/properties" ma:root="true" ma:fieldsID="83691a1f05b251e90b3a47d11cb76344" ns2:_="" ns3:_="">
    <xsd:import namespace="17fa7942-0d9f-40ad-9093-ce71332f67f5"/>
    <xsd:import namespace="c0a5e2f2-cbc9-444d-acb1-da3840c97b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942-0d9f-40ad-9093-ce71332f6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58b0421-3d9b-4d43-8840-b275eef407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a5e2f2-cbc9-444d-acb1-da3840c97b1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21a81f0-d02c-4614-8e35-c41cb530b5a6}" ma:internalName="TaxCatchAll" ma:showField="CatchAllData" ma:web="c0a5e2f2-cbc9-444d-acb1-da3840c97b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FEEAB-B510-40FA-8CAE-DC1A4BCFB7AF}">
  <ds:schemaRefs>
    <ds:schemaRef ds:uri="http://schemas.microsoft.com/office/2006/metadata/properties"/>
    <ds:schemaRef ds:uri="http://schemas.microsoft.com/office/infopath/2007/PartnerControls"/>
    <ds:schemaRef ds:uri="c0a5e2f2-cbc9-444d-acb1-da3840c97b19"/>
    <ds:schemaRef ds:uri="17fa7942-0d9f-40ad-9093-ce71332f67f5"/>
  </ds:schemaRefs>
</ds:datastoreItem>
</file>

<file path=customXml/itemProps2.xml><?xml version="1.0" encoding="utf-8"?>
<ds:datastoreItem xmlns:ds="http://schemas.openxmlformats.org/officeDocument/2006/customXml" ds:itemID="{5B075FEA-4E01-4107-8B62-6F06417D51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1802FA-C135-4E57-8C02-A7974D1B7D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942-0d9f-40ad-9093-ce71332f67f5"/>
    <ds:schemaRef ds:uri="c0a5e2f2-cbc9-444d-acb1-da3840c97b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FA4F1C-B507-441D-9669-8C36907E5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Adam Sparks</cp:lastModifiedBy>
  <cp:revision>61</cp:revision>
  <dcterms:created xsi:type="dcterms:W3CDTF">2017-12-27T05:22:00Z</dcterms:created>
  <dcterms:modified xsi:type="dcterms:W3CDTF">2024-07-05T08:13:00Z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0x010100BE37AAF0DD5F4448A506F792B732F161</vt:lpwstr>
  </property>
  <property fmtid="{D5CDD505-2E9C-101B-9397-08002B2CF9AE}" pid="3" name="MediaServiceImageTags">
    <vt:lpwstr/>
  </property>
</Properties>
</file>